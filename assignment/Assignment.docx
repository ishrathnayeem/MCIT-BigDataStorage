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49D76" w14:textId="42D1EAB0" w:rsidR="00E65B50" w:rsidRDefault="008923FD">
      <w:pPr>
        <w:pStyle w:val="Heading1"/>
      </w:pPr>
      <w:r>
        <w:t xml:space="preserve">LMS – 420-MD3-UM – Week </w:t>
      </w:r>
      <w:r w:rsidR="00EA0FBF">
        <w:t>3</w:t>
      </w:r>
      <w:r>
        <w:t xml:space="preserve"> </w:t>
      </w:r>
    </w:p>
    <w:p w14:paraId="0DB9BAC5" w14:textId="77777777" w:rsidR="008923FD" w:rsidRDefault="008923FD" w:rsidP="00AD62CE">
      <w:r>
        <w:t xml:space="preserve">Following the notes provided in the class and slides, try to complete the following tasks. Estimated time is about 3 hours. </w:t>
      </w:r>
    </w:p>
    <w:p w14:paraId="3DE4F621" w14:textId="3E3A3D71" w:rsidR="004E6F2A" w:rsidRDefault="00FA3EB2" w:rsidP="004E6F2A">
      <w:pPr>
        <w:pStyle w:val="Heading2"/>
      </w:pPr>
      <w:r>
        <w:t>HDFS API in Scala application</w:t>
      </w:r>
    </w:p>
    <w:p w14:paraId="13401A6D" w14:textId="192528D6" w:rsidR="004E6F2A" w:rsidRDefault="004E6F2A" w:rsidP="004E6F2A">
      <w:r>
        <w:t>With a Configuration object of default values:</w:t>
      </w:r>
    </w:p>
    <w:p w14:paraId="419C66B2" w14:textId="5ECC19C2" w:rsidR="004E6F2A" w:rsidRDefault="004E6F2A" w:rsidP="004E6F2A">
      <w:pPr>
        <w:pStyle w:val="ListParagraph"/>
        <w:numPr>
          <w:ilvl w:val="0"/>
          <w:numId w:val="8"/>
        </w:numPr>
      </w:pPr>
      <w:r>
        <w:t>Print effective URI</w:t>
      </w:r>
    </w:p>
    <w:p w14:paraId="57051E76" w14:textId="3C5EA5F4" w:rsidR="004E6F2A" w:rsidRDefault="004E6F2A" w:rsidP="004E6F2A">
      <w:pPr>
        <w:pStyle w:val="ListParagraph"/>
        <w:numPr>
          <w:ilvl w:val="0"/>
          <w:numId w:val="8"/>
        </w:numPr>
      </w:pPr>
      <w:r>
        <w:t>Print current working directory</w:t>
      </w:r>
    </w:p>
    <w:p w14:paraId="0B022D79" w14:textId="427B95BE" w:rsidR="004E6F2A" w:rsidRPr="004E6F2A" w:rsidRDefault="0096175F" w:rsidP="004E6F2A">
      <w:r>
        <w:t>With a Configuration object that has core-site.xml and hdfs-site.xml downloaded from the cluster,</w:t>
      </w:r>
    </w:p>
    <w:p w14:paraId="785EDB03" w14:textId="77777777" w:rsidR="0096175F" w:rsidRPr="00FA3EB2" w:rsidRDefault="0096175F" w:rsidP="0096175F">
      <w:pPr>
        <w:pStyle w:val="ListParagraph"/>
        <w:numPr>
          <w:ilvl w:val="0"/>
          <w:numId w:val="9"/>
        </w:numPr>
      </w:pPr>
      <w:r>
        <w:t>Print effective URI to make sure you are connected to the cluster</w:t>
      </w:r>
    </w:p>
    <w:p w14:paraId="3EE7F02C" w14:textId="2B4A51F1" w:rsidR="00FA3EB2" w:rsidRDefault="0096175F" w:rsidP="0096175F">
      <w:pPr>
        <w:pStyle w:val="ListParagraph"/>
        <w:numPr>
          <w:ilvl w:val="0"/>
          <w:numId w:val="9"/>
        </w:numPr>
      </w:pPr>
      <w:r>
        <w:t>T</w:t>
      </w:r>
      <w:r w:rsidR="00FA3EB2">
        <w:t>ry to list the content of the “/user/fall2019”.</w:t>
      </w:r>
    </w:p>
    <w:p w14:paraId="27C980CC" w14:textId="77777777" w:rsidR="0096175F" w:rsidRPr="00FA3EB2" w:rsidRDefault="0096175F" w:rsidP="0096175F">
      <w:pPr>
        <w:pStyle w:val="ListParagraph"/>
        <w:numPr>
          <w:ilvl w:val="0"/>
          <w:numId w:val="9"/>
        </w:numPr>
      </w:pPr>
      <w:r>
        <w:t>Print effective URI to make sure you are connected to the cluster</w:t>
      </w:r>
    </w:p>
    <w:p w14:paraId="5B22ABC9" w14:textId="34958040" w:rsidR="0096175F" w:rsidRDefault="0096175F" w:rsidP="0096175F">
      <w:pPr>
        <w:pStyle w:val="ListParagraph"/>
        <w:numPr>
          <w:ilvl w:val="0"/>
          <w:numId w:val="9"/>
        </w:numPr>
      </w:pPr>
      <w:r>
        <w:t>Let’s call “</w:t>
      </w:r>
      <w:r w:rsidR="00FA3EB2">
        <w:t>/user/fall2019/</w:t>
      </w:r>
      <w:proofErr w:type="spellStart"/>
      <w:r w:rsidR="00FA3EB2">
        <w:t>yourname</w:t>
      </w:r>
      <w:proofErr w:type="spellEnd"/>
      <w:r w:rsidR="00FA3EB2">
        <w:t xml:space="preserve">” </w:t>
      </w:r>
      <w:r>
        <w:t>your folder</w:t>
      </w:r>
      <w:r w:rsidR="00FA3EB2">
        <w:t>,</w:t>
      </w:r>
    </w:p>
    <w:p w14:paraId="53957B51" w14:textId="770CF79B" w:rsidR="00FA3EB2" w:rsidRDefault="00FA3EB2" w:rsidP="0096175F">
      <w:pPr>
        <w:pStyle w:val="ListParagraph"/>
        <w:numPr>
          <w:ilvl w:val="1"/>
          <w:numId w:val="9"/>
        </w:numPr>
      </w:pPr>
      <w:r>
        <w:t xml:space="preserve"> </w:t>
      </w:r>
      <w:r w:rsidR="0096175F">
        <w:t xml:space="preserve">You already created your folder in the previous practice, check if it exists. If yes, print a message as </w:t>
      </w:r>
      <w:r w:rsidR="0096175F">
        <w:rPr>
          <w:b/>
          <w:bCs/>
        </w:rPr>
        <w:t>“I found my folder”</w:t>
      </w:r>
      <w:r w:rsidR="0096175F">
        <w:t xml:space="preserve"> otherwise print </w:t>
      </w:r>
      <w:r w:rsidR="0096175F">
        <w:rPr>
          <w:b/>
          <w:bCs/>
        </w:rPr>
        <w:t>“I failed in the previous practice”</w:t>
      </w:r>
    </w:p>
    <w:p w14:paraId="44815F1B" w14:textId="236BC006" w:rsidR="0096175F" w:rsidRDefault="0096175F" w:rsidP="0096175F">
      <w:pPr>
        <w:pStyle w:val="ListParagraph"/>
        <w:numPr>
          <w:ilvl w:val="1"/>
          <w:numId w:val="9"/>
        </w:numPr>
      </w:pPr>
      <w:r>
        <w:t xml:space="preserve">Delete your folder </w:t>
      </w:r>
      <w:r w:rsidR="00F729BB">
        <w:t xml:space="preserve">and everything underneath </w:t>
      </w:r>
      <w:r>
        <w:t>and print a message that the folder is deleted and check if it is deleted</w:t>
      </w:r>
    </w:p>
    <w:p w14:paraId="0911DE68" w14:textId="04081103" w:rsidR="0096175F" w:rsidRDefault="0096175F" w:rsidP="0096175F">
      <w:pPr>
        <w:pStyle w:val="ListParagraph"/>
        <w:numPr>
          <w:ilvl w:val="1"/>
          <w:numId w:val="9"/>
        </w:numPr>
      </w:pPr>
      <w:r>
        <w:t>Try to create the folder again and print a success message.</w:t>
      </w:r>
    </w:p>
    <w:p w14:paraId="08E600A0" w14:textId="20EE7B8F" w:rsidR="0096175F" w:rsidRDefault="0096175F" w:rsidP="0096175F">
      <w:pPr>
        <w:pStyle w:val="ListParagraph"/>
        <w:numPr>
          <w:ilvl w:val="1"/>
          <w:numId w:val="9"/>
        </w:numPr>
      </w:pPr>
      <w:r>
        <w:t>Check if the folder is created</w:t>
      </w:r>
    </w:p>
    <w:p w14:paraId="7806D6DE" w14:textId="046BF452" w:rsidR="00F729BB" w:rsidRDefault="00F729BB" w:rsidP="0096175F">
      <w:pPr>
        <w:pStyle w:val="ListParagraph"/>
        <w:numPr>
          <w:ilvl w:val="1"/>
          <w:numId w:val="9"/>
        </w:numPr>
      </w:pPr>
      <w:r>
        <w:t xml:space="preserve">Create a subfolder called </w:t>
      </w:r>
      <w:proofErr w:type="spellStart"/>
      <w:r>
        <w:rPr>
          <w:b/>
          <w:bCs/>
        </w:rPr>
        <w:t>stm</w:t>
      </w:r>
      <w:proofErr w:type="spellEnd"/>
    </w:p>
    <w:p w14:paraId="794CB6FA" w14:textId="4304937A" w:rsidR="00F729BB" w:rsidRPr="000927E5" w:rsidRDefault="00F729BB" w:rsidP="0096175F">
      <w:pPr>
        <w:pStyle w:val="ListParagraph"/>
        <w:numPr>
          <w:ilvl w:val="1"/>
          <w:numId w:val="9"/>
        </w:numPr>
      </w:pPr>
      <w:r>
        <w:t xml:space="preserve">Put </w:t>
      </w:r>
      <w:r w:rsidRPr="00F729BB">
        <w:rPr>
          <w:b/>
          <w:bCs/>
        </w:rPr>
        <w:t>stops.txt</w:t>
      </w:r>
      <w:r w:rsidRPr="00F729BB">
        <w:rPr>
          <w:b/>
          <w:bCs/>
        </w:rPr>
        <w:t xml:space="preserve"> </w:t>
      </w:r>
      <w:r>
        <w:t xml:space="preserve">file under </w:t>
      </w:r>
      <w:proofErr w:type="spellStart"/>
      <w:r>
        <w:rPr>
          <w:b/>
          <w:bCs/>
        </w:rPr>
        <w:t>stm</w:t>
      </w:r>
      <w:proofErr w:type="spellEnd"/>
    </w:p>
    <w:p w14:paraId="219A7D79" w14:textId="1D83412E" w:rsidR="000927E5" w:rsidRPr="000927E5" w:rsidRDefault="000927E5" w:rsidP="0096175F">
      <w:pPr>
        <w:pStyle w:val="ListParagraph"/>
        <w:numPr>
          <w:ilvl w:val="1"/>
          <w:numId w:val="9"/>
        </w:numPr>
      </w:pPr>
      <w:r>
        <w:t xml:space="preserve">Make a copy of </w:t>
      </w:r>
      <w:proofErr w:type="gramStart"/>
      <w:r>
        <w:rPr>
          <w:b/>
          <w:bCs/>
        </w:rPr>
        <w:t xml:space="preserve">stops.txt </w:t>
      </w:r>
      <w:r>
        <w:t xml:space="preserve"> under</w:t>
      </w:r>
      <w:proofErr w:type="gramEnd"/>
      <w:r>
        <w:t xml:space="preserve"> the same folder and call it </w:t>
      </w:r>
      <w:r>
        <w:rPr>
          <w:b/>
          <w:bCs/>
        </w:rPr>
        <w:t>stops2.txt</w:t>
      </w:r>
    </w:p>
    <w:p w14:paraId="4F685016" w14:textId="59F7E2B4" w:rsidR="000927E5" w:rsidRDefault="000927E5" w:rsidP="0096175F">
      <w:pPr>
        <w:pStyle w:val="ListParagraph"/>
        <w:numPr>
          <w:ilvl w:val="1"/>
          <w:numId w:val="9"/>
        </w:numPr>
      </w:pPr>
      <w:r>
        <w:t xml:space="preserve">Rename </w:t>
      </w:r>
      <w:r>
        <w:rPr>
          <w:b/>
          <w:bCs/>
        </w:rPr>
        <w:t>stops2.txt</w:t>
      </w:r>
      <w:r>
        <w:t xml:space="preserve"> to </w:t>
      </w:r>
      <w:r>
        <w:rPr>
          <w:b/>
          <w:bCs/>
        </w:rPr>
        <w:t>stops.csv</w:t>
      </w:r>
    </w:p>
    <w:p w14:paraId="07283686" w14:textId="04A3917E" w:rsidR="00B24238" w:rsidRPr="00AD62CE" w:rsidRDefault="000927E5" w:rsidP="000927E5">
      <w:pPr>
        <w:pStyle w:val="ListParagraph"/>
        <w:numPr>
          <w:ilvl w:val="1"/>
          <w:numId w:val="9"/>
        </w:numPr>
      </w:pPr>
      <w:r>
        <w:t xml:space="preserve">Get the first 5 lines of </w:t>
      </w:r>
      <w:r>
        <w:rPr>
          <w:b/>
          <w:bCs/>
        </w:rPr>
        <w:t>stops.csv</w:t>
      </w:r>
      <w:r>
        <w:t xml:space="preserve"> and print it in the console</w:t>
      </w:r>
    </w:p>
    <w:sectPr w:rsidR="00B24238" w:rsidRPr="00AD62C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70E74" w14:textId="77777777" w:rsidR="00B24906" w:rsidRDefault="00B24906">
      <w:r>
        <w:separator/>
      </w:r>
    </w:p>
    <w:p w14:paraId="19B24E93" w14:textId="77777777" w:rsidR="00B24906" w:rsidRDefault="00B24906"/>
  </w:endnote>
  <w:endnote w:type="continuationSeparator" w:id="0">
    <w:p w14:paraId="211CF7FD" w14:textId="77777777" w:rsidR="00B24906" w:rsidRDefault="00B24906">
      <w:r>
        <w:continuationSeparator/>
      </w:r>
    </w:p>
    <w:p w14:paraId="6F627754" w14:textId="77777777" w:rsidR="00B24906" w:rsidRDefault="00B24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1AD55" w14:textId="77777777" w:rsidR="00E65B50" w:rsidRDefault="00D371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4121B" w14:textId="77777777" w:rsidR="00B24906" w:rsidRDefault="00B24906">
      <w:r>
        <w:separator/>
      </w:r>
    </w:p>
    <w:p w14:paraId="75C75DE3" w14:textId="77777777" w:rsidR="00B24906" w:rsidRDefault="00B24906"/>
  </w:footnote>
  <w:footnote w:type="continuationSeparator" w:id="0">
    <w:p w14:paraId="0082BC34" w14:textId="77777777" w:rsidR="00B24906" w:rsidRDefault="00B24906">
      <w:r>
        <w:continuationSeparator/>
      </w:r>
    </w:p>
    <w:p w14:paraId="327AB9BC" w14:textId="77777777" w:rsidR="00B24906" w:rsidRDefault="00B249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E74432"/>
    <w:multiLevelType w:val="hybridMultilevel"/>
    <w:tmpl w:val="04FE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364E"/>
    <w:multiLevelType w:val="hybridMultilevel"/>
    <w:tmpl w:val="09EAA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C68DB"/>
    <w:multiLevelType w:val="hybridMultilevel"/>
    <w:tmpl w:val="C220C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375D1"/>
    <w:multiLevelType w:val="hybridMultilevel"/>
    <w:tmpl w:val="261E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17F8"/>
    <w:multiLevelType w:val="hybridMultilevel"/>
    <w:tmpl w:val="99FE1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FD"/>
    <w:rsid w:val="000927E5"/>
    <w:rsid w:val="00147E00"/>
    <w:rsid w:val="00443B6E"/>
    <w:rsid w:val="004E6F2A"/>
    <w:rsid w:val="00775657"/>
    <w:rsid w:val="008923FD"/>
    <w:rsid w:val="0096175F"/>
    <w:rsid w:val="00AD62CE"/>
    <w:rsid w:val="00B24238"/>
    <w:rsid w:val="00B24906"/>
    <w:rsid w:val="00D371C1"/>
    <w:rsid w:val="00D74640"/>
    <w:rsid w:val="00DB0DE1"/>
    <w:rsid w:val="00E228D5"/>
    <w:rsid w:val="00E65B50"/>
    <w:rsid w:val="00EA0FBF"/>
    <w:rsid w:val="00F729BB"/>
    <w:rsid w:val="00FA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656F0"/>
  <w15:chartTrackingRefBased/>
  <w15:docId w15:val="{AFBB8F1F-F4E1-D545-948C-502FF41B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2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raj.hedayati/Library/Containers/com.microsoft.Word/Data/Library/Application%20Support/Microsoft/Office/16.0/DTS/en-US%7b3F308329-1D80-234B-8D7B-A015CB057BB3%7d/%7bC19758FB-6F3F-F84C-90A1-9A60BD863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{C19758FB-6F3F-F84C-90A1-9A60BD86364C}tf10002086.dotx</Template>
  <TotalTime>26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Iraj Hedayati</cp:lastModifiedBy>
  <cp:revision>14</cp:revision>
  <dcterms:created xsi:type="dcterms:W3CDTF">2020-04-09T15:47:00Z</dcterms:created>
  <dcterms:modified xsi:type="dcterms:W3CDTF">2020-04-16T20:34:00Z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